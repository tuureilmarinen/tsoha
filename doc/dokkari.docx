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7F3" w:rsidRDefault="003766FD">
      <w:pPr>
        <w:pStyle w:val="Title"/>
      </w:pPr>
      <w:r>
        <w:t>Tsoha harkkatyön dokkari</w:t>
      </w:r>
    </w:p>
    <w:p w:rsidR="004D27F3" w:rsidRDefault="003766FD">
      <w:pPr>
        <w:pStyle w:val="Heading1"/>
      </w:pPr>
      <w:r>
        <w:t>Johdanto</w:t>
      </w:r>
    </w:p>
    <w:p w:rsidR="004D27F3" w:rsidRDefault="003766FD" w:rsidP="003766FD">
      <w:pPr>
        <w:rPr>
          <w:lang w:val="fi-FI"/>
        </w:rPr>
      </w:pPr>
      <w:r w:rsidRPr="003766FD">
        <w:rPr>
          <w:lang w:val="fi-FI"/>
        </w:rPr>
        <w:t xml:space="preserve">Järjestelmän tarkoituksena on tarjota käyttäjille helppokäyttöinen, ja yksinkertainen muistilista tyylikkyydestä tinkimättä. Järjestelmään voi tallentaa, muokata, selailla, ja poistaa tehtäviä (task). Jokaisella tehtävällä on nimi, kuvaus, prioriteetti (abitäärinen kokonaisluku), status, ja käyttäjä johon tehtävä liittyy. Valinnaisesti tehtävä voi liittyä myös ryhmiin (group). Tehtävä voi olla kuulumatta mihinkään ryhmään, kuulua vain yhteen ryhmään, taikka kuulua useaan ryhmään. Samaan ryhmään voi kuulua usea tehtävä. Ryhmät ovat vain sen luoneen käyttäjän käytettävissä. </w:t>
      </w:r>
      <w:r w:rsidRPr="00B8179D">
        <w:rPr>
          <w:lang w:val="fi-FI"/>
        </w:rPr>
        <w:t>Järjestelmän tavoitteena on helpottaa varhaisdementikkojen arkea.</w:t>
      </w:r>
    </w:p>
    <w:p w:rsidR="003766FD" w:rsidRDefault="003766FD" w:rsidP="003766FD">
      <w:pPr>
        <w:rPr>
          <w:lang w:val="fi-FI"/>
        </w:rPr>
      </w:pPr>
      <w:r w:rsidRPr="003766FD">
        <w:rPr>
          <w:lang w:val="fi-FI"/>
        </w:rPr>
        <w:t xml:space="preserve">Sovellus toimii alustoilla jotka tukevat </w:t>
      </w:r>
      <w:r>
        <w:rPr>
          <w:lang w:val="fi-FI"/>
        </w:rPr>
        <w:t>PHP:tä ja MySQL</w:t>
      </w:r>
      <w:r w:rsidRPr="003766FD">
        <w:rPr>
          <w:lang w:val="fi-FI"/>
        </w:rPr>
        <w:t>. Tässä t</w:t>
      </w:r>
      <w:r>
        <w:rPr>
          <w:lang w:val="fi-FI"/>
        </w:rPr>
        <w:t>apauksessa on käytetty Herokua.</w:t>
      </w:r>
    </w:p>
    <w:p w:rsidR="003766FD" w:rsidRPr="003766FD" w:rsidRDefault="003766FD" w:rsidP="003766FD">
      <w:pPr>
        <w:rPr>
          <w:lang w:val="fi-FI"/>
        </w:rPr>
      </w:pPr>
      <w:r w:rsidRPr="003766FD">
        <w:rPr>
          <w:lang w:val="fi-FI"/>
        </w:rPr>
        <w:t xml:space="preserve">Koska 'Ossi' on vakaumuksellinen kommunisti; ovat kaiki käyttäjät järjestelmässä samanarvoisia. Täten dokumentaatiossa ei ole tarvetta käyttötapauskaaviolle, vaan käyttötapausten kirjoitettu kuvaus on riittävä. Ainoa </w:t>
      </w:r>
      <w:r w:rsidR="00EB7E5F">
        <w:rPr>
          <w:lang w:val="fi-FI"/>
        </w:rPr>
        <w:t xml:space="preserve">käyttäjärooli on siis </w:t>
      </w:r>
      <w:r w:rsidR="00EB7E5F" w:rsidRPr="00EB7E5F">
        <w:rPr>
          <w:i/>
          <w:lang w:val="fi-FI"/>
        </w:rPr>
        <w:t>käyttäjä</w:t>
      </w:r>
      <w:r w:rsidRPr="003766FD">
        <w:rPr>
          <w:lang w:val="fi-FI"/>
        </w:rPr>
        <w:t>.</w:t>
      </w:r>
    </w:p>
    <w:p w:rsidR="003766FD" w:rsidRPr="003766FD" w:rsidRDefault="003766FD" w:rsidP="003766FD">
      <w:pPr>
        <w:rPr>
          <w:lang w:val="fi-FI"/>
        </w:rPr>
      </w:pPr>
      <w:r w:rsidRPr="003766FD">
        <w:rPr>
          <w:lang w:val="fi-FI"/>
        </w:rPr>
        <w:t>Käyttäjällä tarkoitetaan palveluun rekisteröitynyttä henkilöä. Kukatahansa voi rekisteriöityä palveluun.</w:t>
      </w:r>
    </w:p>
    <w:p w:rsidR="003766FD" w:rsidRPr="003766FD" w:rsidRDefault="003766FD" w:rsidP="003766FD">
      <w:pPr>
        <w:rPr>
          <w:lang w:val="fi-FI"/>
        </w:rPr>
      </w:pPr>
      <w:r w:rsidRPr="003766FD">
        <w:rPr>
          <w:lang w:val="fi-FI"/>
        </w:rPr>
        <w:t>Käyttötapauksisa.</w:t>
      </w:r>
    </w:p>
    <w:p w:rsidR="003766FD" w:rsidRPr="003766FD" w:rsidRDefault="003766FD" w:rsidP="003766FD">
      <w:pPr>
        <w:rPr>
          <w:lang w:val="fi-FI"/>
        </w:rPr>
      </w:pPr>
      <w:r w:rsidRPr="003766FD">
        <w:rPr>
          <w:lang w:val="fi-FI"/>
        </w:rPr>
        <w:t>Halutaan lisätä tehtävä: Kirjautuneet käyttäjät voivat lisätä sovelluksen etusivulla olevaa nappia painamalla tehtävän.</w:t>
      </w:r>
    </w:p>
    <w:p w:rsidR="003766FD" w:rsidRPr="003766FD" w:rsidRDefault="003766FD" w:rsidP="003766FD">
      <w:pPr>
        <w:rPr>
          <w:lang w:val="fi-FI"/>
        </w:rPr>
      </w:pPr>
      <w:r w:rsidRPr="003766FD">
        <w:rPr>
          <w:lang w:val="fi-FI"/>
        </w:rPr>
        <w:t>Tehtävien muokkaaminen ja poistaminen: Kirjautunut käyttäjä voi poistaa, ja muokata omia tehtäviään.</w:t>
      </w:r>
    </w:p>
    <w:p w:rsidR="003766FD" w:rsidRPr="003766FD" w:rsidRDefault="003766FD" w:rsidP="003766FD">
      <w:pPr>
        <w:rPr>
          <w:lang w:val="fi-FI"/>
        </w:rPr>
      </w:pPr>
      <w:r w:rsidRPr="003766FD">
        <w:rPr>
          <w:lang w:val="fi-FI"/>
        </w:rPr>
        <w:t>Ryhmien muokkaaminen ja poistaminen: Käyttäjä voi muokata ja poistaa ryhmiä menemällä sovelluksen etusivulle ja painamalla asian toteuttavia nappeja.</w:t>
      </w:r>
    </w:p>
    <w:p w:rsidR="003766FD" w:rsidRDefault="003766FD" w:rsidP="003766FD">
      <w:pPr>
        <w:rPr>
          <w:lang w:val="fi-FI"/>
        </w:rPr>
      </w:pPr>
      <w:r w:rsidRPr="003766FD">
        <w:rPr>
          <w:lang w:val="fi-FI"/>
        </w:rPr>
        <w:t>Muita käyttötapauksia: Rekisteröityminen, ja kirjautuminen.</w:t>
      </w:r>
    </w:p>
    <w:p w:rsidR="00B8179D" w:rsidRDefault="00C7558E" w:rsidP="003766FD">
      <w:pPr>
        <w:rPr>
          <w:lang w:val="fi-FI"/>
        </w:rPr>
      </w:pPr>
      <w:r>
        <w:rPr>
          <w:lang w:val="fi-F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26.25pt">
            <v:imagedata r:id="rId6" o:title="a"/>
          </v:shape>
        </w:pict>
      </w:r>
      <w:r>
        <w:rPr>
          <w:lang w:val="fi-FI"/>
        </w:rPr>
        <w:lastRenderedPageBreak/>
        <w:pict>
          <v:shape id="_x0000_i1026" type="#_x0000_t75" style="width:467.25pt;height:626.25pt">
            <v:imagedata r:id="rId7" o:title="b"/>
          </v:shape>
        </w:pict>
      </w:r>
    </w:p>
    <w:p w:rsidR="00C7558E" w:rsidRDefault="00C7558E" w:rsidP="00C7558E">
      <w:pPr>
        <w:pStyle w:val="Heading1"/>
        <w:rPr>
          <w:lang w:val="fi-FI"/>
        </w:rPr>
      </w:pPr>
      <w:r>
        <w:rPr>
          <w:lang w:val="fi-FI"/>
        </w:rPr>
        <w:lastRenderedPageBreak/>
        <w:t>Käyttöönotto</w:t>
      </w:r>
    </w:p>
    <w:p w:rsidR="00C7558E" w:rsidRPr="00C7558E" w:rsidRDefault="00C7558E" w:rsidP="00C7558E">
      <w:pPr>
        <w:rPr>
          <w:lang w:val="fi-FI"/>
        </w:rPr>
      </w:pPr>
      <w:r>
        <w:rPr>
          <w:lang w:val="fi-FI"/>
        </w:rPr>
        <w:t>Siirrä tiedostot palvelimelle. Muokkaa tietokannan asetuksia tarvittaessa tiedostossa config/database.php. Suorita create_tables.sh. Järjestelmä on nyt valmiina käyttöön.</w:t>
      </w:r>
      <w:bookmarkStart w:id="0" w:name="_GoBack"/>
      <w:bookmarkEnd w:id="0"/>
    </w:p>
    <w:sectPr w:rsidR="00C7558E" w:rsidRPr="00C7558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6FD"/>
    <w:rsid w:val="003766FD"/>
    <w:rsid w:val="004D27F3"/>
    <w:rsid w:val="00B8179D"/>
    <w:rsid w:val="00C7558E"/>
    <w:rsid w:val="00EB7E5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A10C686-6F2F-43FB-B6C3-F9B3CD067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ure\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10</TotalTime>
  <Pages>4</Pages>
  <Words>263</Words>
  <Characters>1503</Characters>
  <Application>Microsoft Office Word</Application>
  <DocSecurity>0</DocSecurity>
  <Lines>12</Lines>
  <Paragraphs>3</Paragraphs>
  <ScaleCrop>false</ScaleCrop>
  <Company/>
  <LinksUpToDate>false</LinksUpToDate>
  <CharactersWithSpaces>1763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Tuure Ilmarinen</dc:creator>
  <cp:keywords/>
  <cp:lastModifiedBy>Ilmarinen, Tuure A</cp:lastModifiedBy>
  <cp:revision>4</cp:revision>
  <dcterms:created xsi:type="dcterms:W3CDTF">2016-01-25T21:49:00Z</dcterms:created>
  <dcterms:modified xsi:type="dcterms:W3CDTF">2016-02-15T22:48:00Z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